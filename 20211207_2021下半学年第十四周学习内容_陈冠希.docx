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220" w:afterAutospacing="0" w:line="22" w:lineRule="atLeast"/>
        <w:ind w:left="0" w:firstLine="0"/>
        <w:jc w:val="left"/>
      </w:pPr>
      <w:r>
        <w:rPr>
          <w:rFonts w:hint="eastAsia"/>
        </w:rPr>
        <w:t>***项目/学习</w:t>
      </w:r>
      <w:r>
        <w:br w:type="textWrapping"/>
      </w:r>
      <w:r>
        <w:rPr>
          <w:rFonts w:hint="eastAsia" w:ascii="Times New Roman" w:hAnsi="Times New Roman" w:eastAsia="宋体" w:cstheme="majorBidi"/>
          <w:b/>
          <w:bCs/>
          <w:kern w:val="0"/>
          <w:sz w:val="28"/>
          <w:szCs w:val="32"/>
          <w:lang w:val="en-US" w:eastAsia="zh-CN" w:bidi="ar-SA"/>
        </w:rPr>
        <w:t>2021</w:t>
      </w:r>
      <w:r>
        <w:rPr>
          <w:rFonts w:hint="default" w:ascii="Times New Roman" w:hAnsi="Times New Roman" w:eastAsia="宋体" w:cstheme="majorBidi"/>
          <w:b/>
          <w:bCs/>
          <w:kern w:val="0"/>
          <w:sz w:val="28"/>
          <w:szCs w:val="32"/>
          <w:lang w:val="en-US" w:eastAsia="zh-CN" w:bidi="ar-SA"/>
        </w:rPr>
        <w:t>年12月工作周报</w:t>
      </w:r>
    </w:p>
    <w:p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theme="majorBidi"/>
          <w:b/>
          <w:bCs/>
          <w:kern w:val="0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0"/>
          <w:sz w:val="28"/>
          <w:szCs w:val="32"/>
          <w:lang w:val="en-US" w:eastAsia="zh-CN" w:bidi="ar-SA"/>
        </w:rPr>
        <w:t>时间：</w:t>
      </w:r>
      <w:r>
        <w:rPr>
          <w:rFonts w:hint="default" w:ascii="Times New Roman" w:hAnsi="Times New Roman" w:eastAsia="宋体" w:cstheme="majorBidi"/>
          <w:b/>
          <w:bCs/>
          <w:kern w:val="0"/>
          <w:sz w:val="28"/>
          <w:szCs w:val="32"/>
          <w:lang w:val="en-US" w:eastAsia="zh-CN" w:bidi="ar-SA"/>
        </w:rPr>
        <w:t>2021年12月1日~2021年12月7日</w:t>
      </w:r>
    </w:p>
    <w:p>
      <w:pPr>
        <w:pStyle w:val="12"/>
        <w:keepNext w:val="0"/>
        <w:keepLines w:val="0"/>
        <w:widowControl/>
        <w:suppressLineNumbers w:val="0"/>
        <w:ind w:left="0" w:firstLine="0"/>
        <w:jc w:val="left"/>
      </w:pPr>
    </w:p>
    <w:p>
      <w:pPr>
        <w:pStyle w:val="43"/>
        <w:spacing w:after="120"/>
      </w:pPr>
    </w:p>
    <w:p>
      <w:pPr>
        <w:pStyle w:val="3"/>
      </w:pPr>
      <w:r>
        <w:rPr>
          <w:rFonts w:hint="eastAsia"/>
          <w:b/>
          <w:sz w:val="24"/>
        </w:rPr>
        <w:t>1</w:t>
      </w:r>
      <w:r>
        <w:rPr>
          <w:rFonts w:ascii="Times New Roman" w:hAnsi="Times New Roman"/>
          <w:b/>
          <w:sz w:val="24"/>
        </w:rPr>
        <w:t>.</w:t>
      </w:r>
      <w:r>
        <w:rPr>
          <w:rFonts w:hint="eastAsia"/>
          <w:b/>
          <w:sz w:val="24"/>
        </w:rPr>
        <w:t>上周安排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ascii="Times New Roman" w:hAnsi="Times New Roman"/>
          <w:b/>
          <w:sz w:val="24"/>
        </w:rPr>
        <w:t>（1）看一些ctf上java反序列化的题目</w:t>
      </w:r>
      <w:r>
        <w:rPr>
          <w:rFonts w:hint="eastAsia"/>
        </w:rPr>
        <w:br w:type="textWrapping"/>
      </w:r>
      <w:r>
        <w:rPr>
          <w:rFonts w:ascii="Times New Roman" w:hAnsi="Times New Roman"/>
          <w:b/>
          <w:sz w:val="24"/>
        </w:rPr>
        <w:t>（2）继续做buuctf，选择性地做php代码审计的题目和pop链。</w:t>
      </w:r>
      <w:r>
        <w:rPr>
          <w:rFonts w:hint="eastAsia"/>
        </w:rPr>
        <w:br w:type="textWrapping"/>
      </w:r>
      <w:r>
        <w:rPr>
          <w:rFonts w:ascii="Times New Roman" w:hAnsi="Times New Roman"/>
          <w:b/>
          <w:sz w:val="24"/>
        </w:rPr>
        <w:t>（3）学一下非关系型数据库注入</w:t>
      </w:r>
    </w:p>
    <w:p>
      <w:pPr>
        <w:pStyle w:val="43"/>
        <w:spacing w:after="12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本周做了什么事情</w:t>
      </w:r>
    </w:p>
    <w:p>
      <w:pPr>
        <w:pStyle w:val="41"/>
        <w:spacing w:after="120"/>
        <w:ind w:firstLine="480"/>
        <w:rPr>
          <w:rFonts w:hint="eastAsia"/>
        </w:rPr>
      </w:pPr>
      <w:r>
        <w:rPr>
          <w:rFonts w:hint="eastAsia"/>
        </w:rPr>
        <w:t>简要描述工作内容；</w:t>
      </w:r>
    </w:p>
    <w:p>
      <w:pPr>
        <w:pStyle w:val="41"/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（1）看了一些java的反序列化题目感觉知道了熟悉了java的套路之后还是代码审计的问题，要继续加强java代码的审计能力，java目前接触的非常少</w:t>
      </w:r>
      <w:r>
        <w:rPr>
          <w:rFonts w:hint="eastAsia"/>
          <w:lang w:val="en-US" w:eastAsia="zh-CN"/>
        </w:rPr>
        <w:tab/>
      </w:r>
    </w:p>
    <w:p>
      <w:pPr>
        <w:pStyle w:val="41"/>
        <w:numPr>
          <w:ilvl w:val="0"/>
          <w:numId w:val="3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玩了一些木马，先是写了一个php+bash的反弹shell，通过取反和变量函数还有一点混淆的方式来达到免杀的效果。然后是用python写了个偷偷往别的路径备份，删掉又恢复的bash反弹shell，感觉没有意义但很好玩就是了。然后分析了一下metasploit生成的windows的反弹shell，在免杀上有点鸡肋，在经过多次编码之后，火绒不报木马病毒，改报代码混淆器，在ubx加壳之后又报木马病毒，再进行一次反虚拟机之后又报回代码混淆器，无语。。。虽然免杀上比较鸡肋，但是shell中集成的功能还是非常丰富的，提供了大量的小白式操作，一键获取windows系统权限，一键迁移shell到别的进程，还可以通过自带的persistence来设置开机自启动，甚至通过metsvc模块可以在已经获取shell的设备上面开启一个服务来提供后门功能，一键监听键盘，一键使用摄像头拍摄，禁用鼠标键盘等等。。。。尝试通过社工林俊材获得他电脑的系统权限，成功控制了半分钟。(当时他点开木马的时候没在监听！！注意到的时候输出了一下文件信息和进程信息，刚准备迁移进程，shell就断开咯)。</w:t>
      </w:r>
    </w:p>
    <w:p>
      <w:pPr>
        <w:pStyle w:val="41"/>
        <w:numPr>
          <w:numId w:val="0"/>
        </w:numPr>
        <w:spacing w:after="120"/>
      </w:pPr>
      <w:r>
        <w:drawing>
          <wp:inline distT="0" distB="0" distL="114300" distR="114300">
            <wp:extent cx="6116320" cy="2716530"/>
            <wp:effectExtent l="0" t="0" r="177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numId w:val="0"/>
        </w:numPr>
        <w:spacing w:after="120"/>
      </w:pPr>
      <w:r>
        <w:drawing>
          <wp:inline distT="0" distB="0" distL="114300" distR="114300">
            <wp:extent cx="6115685" cy="4604385"/>
            <wp:effectExtent l="0" t="0" r="184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numId w:val="0"/>
        </w:numPr>
        <w:spacing w:after="120"/>
      </w:pPr>
      <w:r>
        <w:drawing>
          <wp:inline distT="0" distB="0" distL="114300" distR="114300">
            <wp:extent cx="4943475" cy="751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numId w:val="0"/>
        </w:numPr>
        <w:spacing w:after="12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2250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0"/>
        </w:numPr>
        <w:spacing w:after="12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）了解了一下tomcat服务器的架构，以及它在处理web请求时候的步骤，过程。</w:t>
      </w:r>
    </w:p>
    <w:p>
      <w:pPr>
        <w:pStyle w:val="41"/>
        <w:numPr>
          <w:ilvl w:val="0"/>
          <w:numId w:val="0"/>
        </w:numPr>
        <w:spacing w:after="120"/>
        <w:ind w:firstLine="240" w:firstLineChars="100"/>
      </w:pPr>
      <w:r>
        <w:rPr>
          <w:rFonts w:hint="eastAsia"/>
          <w:lang w:val="en-US" w:eastAsia="zh-CN"/>
        </w:rPr>
        <w:t>(4) 刷了三道ctf题目，比较有收获的是一个php关于操作zip的原生类的反序列化利用，和一个脚本fastcoll，能根据你给的字符串，然后生成两串md5一样的字符串，前缀都是你给的字符串，后面的不一样。能用来过md5强碰撞。还能控制payload。</w:t>
      </w:r>
    </w:p>
    <w:p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工作结果</w:t>
      </w:r>
    </w:p>
    <w:p>
      <w:pPr>
        <w:pStyle w:val="41"/>
        <w:spacing w:after="120"/>
        <w:ind w:firstLine="480"/>
        <w:rPr>
          <w:rFonts w:hint="default"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结论</w:t>
      </w:r>
    </w:p>
    <w:p>
      <w:r>
        <w:rPr>
          <w:rFonts w:hint="eastAsia"/>
        </w:rPr>
        <w:t>暂无</w:t>
      </w:r>
    </w:p>
    <w:p>
      <w:pPr>
        <w:pStyle w:val="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下周工作安排</w:t>
      </w:r>
    </w:p>
    <w:p>
      <w:pPr>
        <w:pStyle w:val="43"/>
        <w:spacing w:after="120"/>
        <w:rPr>
          <w:rFonts w:hint="default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写java server page，理解javaweb的原理。</w:t>
      </w:r>
    </w:p>
    <w:p>
      <w:pPr>
        <w:pStyle w:val="43"/>
        <w:spacing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（2）B105那边的设备快到了，要花时间做实验。</w:t>
      </w:r>
      <w:bookmarkStart w:id="0" w:name="_GoBack"/>
      <w:bookmarkEnd w:id="0"/>
    </w:p>
    <w:p>
      <w:pPr>
        <w:pStyle w:val="43"/>
        <w:spacing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（3）偶尔刷刷题</w:t>
      </w:r>
    </w:p>
    <w:sectPr>
      <w:footerReference r:id="rId5" w:type="default"/>
      <w:pgSz w:w="11907" w:h="16840"/>
      <w:pgMar w:top="1021" w:right="1134" w:bottom="1021" w:left="1134" w:header="283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t xml:space="preserve"> </w:t>
    </w:r>
    <w:r>
      <w:rPr>
        <w:rFonts w:hint="eastAsia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A500C"/>
    <w:multiLevelType w:val="singleLevel"/>
    <w:tmpl w:val="216A500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98F409F"/>
    <w:multiLevelType w:val="multilevel"/>
    <w:tmpl w:val="498F409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pStyle w:val="39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0069C"/>
    <w:multiLevelType w:val="multilevel"/>
    <w:tmpl w:val="5260069C"/>
    <w:lvl w:ilvl="0" w:tentative="0">
      <w:start w:val="1"/>
      <w:numFmt w:val="decimal"/>
      <w:pStyle w:val="35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37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5F"/>
    <w:rsid w:val="00003A46"/>
    <w:rsid w:val="000068B7"/>
    <w:rsid w:val="000074A8"/>
    <w:rsid w:val="00021272"/>
    <w:rsid w:val="00023CAD"/>
    <w:rsid w:val="00033061"/>
    <w:rsid w:val="000356D8"/>
    <w:rsid w:val="0003642A"/>
    <w:rsid w:val="00051594"/>
    <w:rsid w:val="00055505"/>
    <w:rsid w:val="0005777F"/>
    <w:rsid w:val="00061D54"/>
    <w:rsid w:val="000624B3"/>
    <w:rsid w:val="00063A56"/>
    <w:rsid w:val="00071102"/>
    <w:rsid w:val="000712BD"/>
    <w:rsid w:val="0007173C"/>
    <w:rsid w:val="00085071"/>
    <w:rsid w:val="00095E2A"/>
    <w:rsid w:val="00097805"/>
    <w:rsid w:val="000A40B7"/>
    <w:rsid w:val="000B2E19"/>
    <w:rsid w:val="000B67F9"/>
    <w:rsid w:val="000B78FB"/>
    <w:rsid w:val="000D72A1"/>
    <w:rsid w:val="000D7D09"/>
    <w:rsid w:val="000E0665"/>
    <w:rsid w:val="000E12EE"/>
    <w:rsid w:val="000E2892"/>
    <w:rsid w:val="000E5C12"/>
    <w:rsid w:val="00100558"/>
    <w:rsid w:val="00100664"/>
    <w:rsid w:val="001009F8"/>
    <w:rsid w:val="00105C15"/>
    <w:rsid w:val="00107EA8"/>
    <w:rsid w:val="0011084D"/>
    <w:rsid w:val="001179CE"/>
    <w:rsid w:val="00127983"/>
    <w:rsid w:val="00141D3D"/>
    <w:rsid w:val="00144924"/>
    <w:rsid w:val="00147788"/>
    <w:rsid w:val="001504FB"/>
    <w:rsid w:val="00151832"/>
    <w:rsid w:val="00154CBC"/>
    <w:rsid w:val="0016180A"/>
    <w:rsid w:val="00162B19"/>
    <w:rsid w:val="001701CA"/>
    <w:rsid w:val="0017064B"/>
    <w:rsid w:val="00171D44"/>
    <w:rsid w:val="00174D4D"/>
    <w:rsid w:val="0018244E"/>
    <w:rsid w:val="00186D01"/>
    <w:rsid w:val="001879D4"/>
    <w:rsid w:val="00187DCC"/>
    <w:rsid w:val="0019515F"/>
    <w:rsid w:val="001A140B"/>
    <w:rsid w:val="001A6231"/>
    <w:rsid w:val="001B5061"/>
    <w:rsid w:val="001C39C3"/>
    <w:rsid w:val="001C6DFD"/>
    <w:rsid w:val="001D1F7B"/>
    <w:rsid w:val="001D6082"/>
    <w:rsid w:val="001D65E6"/>
    <w:rsid w:val="001D7CD5"/>
    <w:rsid w:val="001E09C0"/>
    <w:rsid w:val="001E3D11"/>
    <w:rsid w:val="001E51B7"/>
    <w:rsid w:val="001E5E09"/>
    <w:rsid w:val="001E71EC"/>
    <w:rsid w:val="001F3295"/>
    <w:rsid w:val="001F54E2"/>
    <w:rsid w:val="001F56C5"/>
    <w:rsid w:val="0021012B"/>
    <w:rsid w:val="00223963"/>
    <w:rsid w:val="0023059A"/>
    <w:rsid w:val="00233180"/>
    <w:rsid w:val="002342D9"/>
    <w:rsid w:val="00241C29"/>
    <w:rsid w:val="00242A84"/>
    <w:rsid w:val="00244FA5"/>
    <w:rsid w:val="0024772D"/>
    <w:rsid w:val="002576FD"/>
    <w:rsid w:val="00261484"/>
    <w:rsid w:val="00262A36"/>
    <w:rsid w:val="00266207"/>
    <w:rsid w:val="002706F5"/>
    <w:rsid w:val="0027317A"/>
    <w:rsid w:val="00273294"/>
    <w:rsid w:val="00273C4D"/>
    <w:rsid w:val="002740A8"/>
    <w:rsid w:val="002749EA"/>
    <w:rsid w:val="00275107"/>
    <w:rsid w:val="002763D3"/>
    <w:rsid w:val="00277FF5"/>
    <w:rsid w:val="0028412B"/>
    <w:rsid w:val="00284320"/>
    <w:rsid w:val="002969BD"/>
    <w:rsid w:val="002A1876"/>
    <w:rsid w:val="002B23E0"/>
    <w:rsid w:val="002B6A8B"/>
    <w:rsid w:val="002C3BC3"/>
    <w:rsid w:val="002D457A"/>
    <w:rsid w:val="002D6282"/>
    <w:rsid w:val="002D6D49"/>
    <w:rsid w:val="002F427E"/>
    <w:rsid w:val="003045A9"/>
    <w:rsid w:val="00314FB2"/>
    <w:rsid w:val="003168E3"/>
    <w:rsid w:val="00325708"/>
    <w:rsid w:val="0033362D"/>
    <w:rsid w:val="00333EE8"/>
    <w:rsid w:val="00334FFD"/>
    <w:rsid w:val="00335369"/>
    <w:rsid w:val="00336121"/>
    <w:rsid w:val="003361AE"/>
    <w:rsid w:val="003502C7"/>
    <w:rsid w:val="00353251"/>
    <w:rsid w:val="0035340F"/>
    <w:rsid w:val="00353748"/>
    <w:rsid w:val="00355A0C"/>
    <w:rsid w:val="0036264E"/>
    <w:rsid w:val="00362D71"/>
    <w:rsid w:val="003642FC"/>
    <w:rsid w:val="003648BF"/>
    <w:rsid w:val="003719D1"/>
    <w:rsid w:val="00380B65"/>
    <w:rsid w:val="00381977"/>
    <w:rsid w:val="00383B7A"/>
    <w:rsid w:val="00390E42"/>
    <w:rsid w:val="00392984"/>
    <w:rsid w:val="003977D4"/>
    <w:rsid w:val="003A1C9D"/>
    <w:rsid w:val="003A2769"/>
    <w:rsid w:val="003A33C1"/>
    <w:rsid w:val="003B0469"/>
    <w:rsid w:val="003B7195"/>
    <w:rsid w:val="003C0B5E"/>
    <w:rsid w:val="003C0DEE"/>
    <w:rsid w:val="003C3C2D"/>
    <w:rsid w:val="003C677F"/>
    <w:rsid w:val="003C678E"/>
    <w:rsid w:val="003D03F5"/>
    <w:rsid w:val="003D1CE5"/>
    <w:rsid w:val="003D206C"/>
    <w:rsid w:val="003D372B"/>
    <w:rsid w:val="003D4C53"/>
    <w:rsid w:val="003E5798"/>
    <w:rsid w:val="00402BDF"/>
    <w:rsid w:val="00403AC7"/>
    <w:rsid w:val="00405049"/>
    <w:rsid w:val="0040708A"/>
    <w:rsid w:val="0040734C"/>
    <w:rsid w:val="00410EA8"/>
    <w:rsid w:val="00413038"/>
    <w:rsid w:val="004139EA"/>
    <w:rsid w:val="00424676"/>
    <w:rsid w:val="00435F67"/>
    <w:rsid w:val="00436099"/>
    <w:rsid w:val="00441449"/>
    <w:rsid w:val="00442CD4"/>
    <w:rsid w:val="00443B4A"/>
    <w:rsid w:val="004501FA"/>
    <w:rsid w:val="00450CF3"/>
    <w:rsid w:val="00460846"/>
    <w:rsid w:val="004671BC"/>
    <w:rsid w:val="00476E2D"/>
    <w:rsid w:val="004803EF"/>
    <w:rsid w:val="0048508C"/>
    <w:rsid w:val="00486A84"/>
    <w:rsid w:val="0049177F"/>
    <w:rsid w:val="00491829"/>
    <w:rsid w:val="00493ACA"/>
    <w:rsid w:val="004A0334"/>
    <w:rsid w:val="004B7CAC"/>
    <w:rsid w:val="004C2736"/>
    <w:rsid w:val="004C2D48"/>
    <w:rsid w:val="004C5DA7"/>
    <w:rsid w:val="004C5EA6"/>
    <w:rsid w:val="004D2855"/>
    <w:rsid w:val="004D50D7"/>
    <w:rsid w:val="004D6E14"/>
    <w:rsid w:val="004E4416"/>
    <w:rsid w:val="004E4835"/>
    <w:rsid w:val="004F5302"/>
    <w:rsid w:val="00500703"/>
    <w:rsid w:val="00503020"/>
    <w:rsid w:val="005040D7"/>
    <w:rsid w:val="00511F7A"/>
    <w:rsid w:val="00514A59"/>
    <w:rsid w:val="00515920"/>
    <w:rsid w:val="005217E6"/>
    <w:rsid w:val="00521EE6"/>
    <w:rsid w:val="00525251"/>
    <w:rsid w:val="005306D7"/>
    <w:rsid w:val="00533042"/>
    <w:rsid w:val="00542016"/>
    <w:rsid w:val="0054215F"/>
    <w:rsid w:val="00562F9D"/>
    <w:rsid w:val="00567876"/>
    <w:rsid w:val="00571FDC"/>
    <w:rsid w:val="00574A8E"/>
    <w:rsid w:val="00576BED"/>
    <w:rsid w:val="00576DB6"/>
    <w:rsid w:val="00577038"/>
    <w:rsid w:val="00593E08"/>
    <w:rsid w:val="00595AAC"/>
    <w:rsid w:val="005A1A86"/>
    <w:rsid w:val="005A4310"/>
    <w:rsid w:val="005B2B47"/>
    <w:rsid w:val="005C0CA7"/>
    <w:rsid w:val="005C5118"/>
    <w:rsid w:val="005C5E16"/>
    <w:rsid w:val="005C74D6"/>
    <w:rsid w:val="005D0A77"/>
    <w:rsid w:val="005D58A4"/>
    <w:rsid w:val="005D5ACC"/>
    <w:rsid w:val="005E0465"/>
    <w:rsid w:val="005F1EFD"/>
    <w:rsid w:val="005F5F7B"/>
    <w:rsid w:val="005F60BE"/>
    <w:rsid w:val="005F7780"/>
    <w:rsid w:val="00603151"/>
    <w:rsid w:val="0060343A"/>
    <w:rsid w:val="00604900"/>
    <w:rsid w:val="00607747"/>
    <w:rsid w:val="00610556"/>
    <w:rsid w:val="006105D1"/>
    <w:rsid w:val="006108C9"/>
    <w:rsid w:val="00620655"/>
    <w:rsid w:val="00627509"/>
    <w:rsid w:val="00630A8A"/>
    <w:rsid w:val="00633DBC"/>
    <w:rsid w:val="0063533E"/>
    <w:rsid w:val="006353D1"/>
    <w:rsid w:val="00635911"/>
    <w:rsid w:val="0064093F"/>
    <w:rsid w:val="00640C51"/>
    <w:rsid w:val="006412EA"/>
    <w:rsid w:val="0064365F"/>
    <w:rsid w:val="00643A04"/>
    <w:rsid w:val="006514E1"/>
    <w:rsid w:val="0065327D"/>
    <w:rsid w:val="00663E51"/>
    <w:rsid w:val="006650A2"/>
    <w:rsid w:val="00666CB6"/>
    <w:rsid w:val="00670DF7"/>
    <w:rsid w:val="00676B81"/>
    <w:rsid w:val="00677A60"/>
    <w:rsid w:val="006864D2"/>
    <w:rsid w:val="00690618"/>
    <w:rsid w:val="00690CCF"/>
    <w:rsid w:val="00692119"/>
    <w:rsid w:val="00693B23"/>
    <w:rsid w:val="00694813"/>
    <w:rsid w:val="00695D14"/>
    <w:rsid w:val="00696BCD"/>
    <w:rsid w:val="006B3AE0"/>
    <w:rsid w:val="006B3B87"/>
    <w:rsid w:val="006B3E28"/>
    <w:rsid w:val="006B642E"/>
    <w:rsid w:val="006B6773"/>
    <w:rsid w:val="006B78B1"/>
    <w:rsid w:val="006C01AF"/>
    <w:rsid w:val="006C4BB2"/>
    <w:rsid w:val="006D283A"/>
    <w:rsid w:val="006D5095"/>
    <w:rsid w:val="006D59B5"/>
    <w:rsid w:val="00700A93"/>
    <w:rsid w:val="00702C4E"/>
    <w:rsid w:val="00702F29"/>
    <w:rsid w:val="00706254"/>
    <w:rsid w:val="00711595"/>
    <w:rsid w:val="007119C5"/>
    <w:rsid w:val="007133A0"/>
    <w:rsid w:val="007137EF"/>
    <w:rsid w:val="00722650"/>
    <w:rsid w:val="00724156"/>
    <w:rsid w:val="00727381"/>
    <w:rsid w:val="00730254"/>
    <w:rsid w:val="00731F10"/>
    <w:rsid w:val="00734AD0"/>
    <w:rsid w:val="007414A2"/>
    <w:rsid w:val="007417A6"/>
    <w:rsid w:val="00741C1A"/>
    <w:rsid w:val="007441F4"/>
    <w:rsid w:val="0075199B"/>
    <w:rsid w:val="007647E7"/>
    <w:rsid w:val="00764EEF"/>
    <w:rsid w:val="00784722"/>
    <w:rsid w:val="0078634F"/>
    <w:rsid w:val="00793C0A"/>
    <w:rsid w:val="007A3444"/>
    <w:rsid w:val="007A7505"/>
    <w:rsid w:val="007B0D39"/>
    <w:rsid w:val="007B65F5"/>
    <w:rsid w:val="007C1747"/>
    <w:rsid w:val="007C3933"/>
    <w:rsid w:val="007D55A9"/>
    <w:rsid w:val="007E1373"/>
    <w:rsid w:val="007E5E5F"/>
    <w:rsid w:val="007E7939"/>
    <w:rsid w:val="007F2025"/>
    <w:rsid w:val="007F3475"/>
    <w:rsid w:val="007F4F68"/>
    <w:rsid w:val="007F6374"/>
    <w:rsid w:val="00801A5B"/>
    <w:rsid w:val="00805935"/>
    <w:rsid w:val="0081083C"/>
    <w:rsid w:val="00816260"/>
    <w:rsid w:val="0081720C"/>
    <w:rsid w:val="00823226"/>
    <w:rsid w:val="008246E0"/>
    <w:rsid w:val="008258C5"/>
    <w:rsid w:val="008268F3"/>
    <w:rsid w:val="00830C43"/>
    <w:rsid w:val="0084000E"/>
    <w:rsid w:val="008424BB"/>
    <w:rsid w:val="008424C7"/>
    <w:rsid w:val="00850C75"/>
    <w:rsid w:val="00852349"/>
    <w:rsid w:val="00854A0E"/>
    <w:rsid w:val="008600DE"/>
    <w:rsid w:val="00860E8B"/>
    <w:rsid w:val="00863691"/>
    <w:rsid w:val="00863747"/>
    <w:rsid w:val="00875C04"/>
    <w:rsid w:val="00876538"/>
    <w:rsid w:val="0087728B"/>
    <w:rsid w:val="008776BC"/>
    <w:rsid w:val="00880CA3"/>
    <w:rsid w:val="008A4D25"/>
    <w:rsid w:val="008B438D"/>
    <w:rsid w:val="008B5847"/>
    <w:rsid w:val="008B59B5"/>
    <w:rsid w:val="008B7521"/>
    <w:rsid w:val="008C5287"/>
    <w:rsid w:val="008C7C50"/>
    <w:rsid w:val="008D039D"/>
    <w:rsid w:val="008D07D2"/>
    <w:rsid w:val="008D2DC3"/>
    <w:rsid w:val="008D642E"/>
    <w:rsid w:val="008E0E73"/>
    <w:rsid w:val="008E3DE2"/>
    <w:rsid w:val="008E6040"/>
    <w:rsid w:val="008E7F56"/>
    <w:rsid w:val="008F1FA0"/>
    <w:rsid w:val="008F2473"/>
    <w:rsid w:val="008F2672"/>
    <w:rsid w:val="008F68AA"/>
    <w:rsid w:val="008F7464"/>
    <w:rsid w:val="009030B6"/>
    <w:rsid w:val="00905349"/>
    <w:rsid w:val="00912250"/>
    <w:rsid w:val="00915386"/>
    <w:rsid w:val="00922DA7"/>
    <w:rsid w:val="00923526"/>
    <w:rsid w:val="00924449"/>
    <w:rsid w:val="0092688E"/>
    <w:rsid w:val="0092701C"/>
    <w:rsid w:val="009307EC"/>
    <w:rsid w:val="00933DAC"/>
    <w:rsid w:val="00951366"/>
    <w:rsid w:val="00952B18"/>
    <w:rsid w:val="00964993"/>
    <w:rsid w:val="0097148A"/>
    <w:rsid w:val="00974887"/>
    <w:rsid w:val="009768B5"/>
    <w:rsid w:val="009773C6"/>
    <w:rsid w:val="00982A62"/>
    <w:rsid w:val="009850A0"/>
    <w:rsid w:val="00985F88"/>
    <w:rsid w:val="00992013"/>
    <w:rsid w:val="009939F3"/>
    <w:rsid w:val="00997252"/>
    <w:rsid w:val="009A5105"/>
    <w:rsid w:val="009B0091"/>
    <w:rsid w:val="009B1913"/>
    <w:rsid w:val="009B5FC0"/>
    <w:rsid w:val="009C33F6"/>
    <w:rsid w:val="009D0BB1"/>
    <w:rsid w:val="009D1D79"/>
    <w:rsid w:val="009E021D"/>
    <w:rsid w:val="009E0C0A"/>
    <w:rsid w:val="009E12AA"/>
    <w:rsid w:val="009E1D5E"/>
    <w:rsid w:val="009E2798"/>
    <w:rsid w:val="009F0F28"/>
    <w:rsid w:val="009F489C"/>
    <w:rsid w:val="009F5545"/>
    <w:rsid w:val="009F73BF"/>
    <w:rsid w:val="00A03BB4"/>
    <w:rsid w:val="00A04BC1"/>
    <w:rsid w:val="00A05395"/>
    <w:rsid w:val="00A0677B"/>
    <w:rsid w:val="00A06F61"/>
    <w:rsid w:val="00A12324"/>
    <w:rsid w:val="00A167BE"/>
    <w:rsid w:val="00A207BD"/>
    <w:rsid w:val="00A21A70"/>
    <w:rsid w:val="00A21D95"/>
    <w:rsid w:val="00A24CA9"/>
    <w:rsid w:val="00A26DA2"/>
    <w:rsid w:val="00A43878"/>
    <w:rsid w:val="00A45530"/>
    <w:rsid w:val="00A4660E"/>
    <w:rsid w:val="00A474E7"/>
    <w:rsid w:val="00A539C9"/>
    <w:rsid w:val="00A665FA"/>
    <w:rsid w:val="00A71869"/>
    <w:rsid w:val="00A75ABE"/>
    <w:rsid w:val="00A7674C"/>
    <w:rsid w:val="00A82416"/>
    <w:rsid w:val="00A85B55"/>
    <w:rsid w:val="00A87022"/>
    <w:rsid w:val="00A91B4E"/>
    <w:rsid w:val="00A96F4B"/>
    <w:rsid w:val="00AA070F"/>
    <w:rsid w:val="00AA11CF"/>
    <w:rsid w:val="00AA1BDA"/>
    <w:rsid w:val="00AA212A"/>
    <w:rsid w:val="00AA30E0"/>
    <w:rsid w:val="00AA7A04"/>
    <w:rsid w:val="00AB2359"/>
    <w:rsid w:val="00AB3441"/>
    <w:rsid w:val="00AB5DED"/>
    <w:rsid w:val="00AB71E9"/>
    <w:rsid w:val="00AC48B2"/>
    <w:rsid w:val="00AC5F63"/>
    <w:rsid w:val="00AD1686"/>
    <w:rsid w:val="00AE273B"/>
    <w:rsid w:val="00AE6807"/>
    <w:rsid w:val="00AF3A41"/>
    <w:rsid w:val="00AF6197"/>
    <w:rsid w:val="00AF61A3"/>
    <w:rsid w:val="00AF6F7B"/>
    <w:rsid w:val="00B10926"/>
    <w:rsid w:val="00B12DE6"/>
    <w:rsid w:val="00B20E82"/>
    <w:rsid w:val="00B211F5"/>
    <w:rsid w:val="00B26D93"/>
    <w:rsid w:val="00B31F6C"/>
    <w:rsid w:val="00B3420D"/>
    <w:rsid w:val="00B37343"/>
    <w:rsid w:val="00B437E8"/>
    <w:rsid w:val="00B5107F"/>
    <w:rsid w:val="00B53DB4"/>
    <w:rsid w:val="00B56190"/>
    <w:rsid w:val="00B6013D"/>
    <w:rsid w:val="00B646BA"/>
    <w:rsid w:val="00B70406"/>
    <w:rsid w:val="00B86494"/>
    <w:rsid w:val="00B92437"/>
    <w:rsid w:val="00BA4CD5"/>
    <w:rsid w:val="00BA5833"/>
    <w:rsid w:val="00BA793D"/>
    <w:rsid w:val="00BB168A"/>
    <w:rsid w:val="00BC0109"/>
    <w:rsid w:val="00BC6618"/>
    <w:rsid w:val="00BD0A3A"/>
    <w:rsid w:val="00BD2148"/>
    <w:rsid w:val="00BD75B7"/>
    <w:rsid w:val="00BE2A7B"/>
    <w:rsid w:val="00BE62BF"/>
    <w:rsid w:val="00BE6CDE"/>
    <w:rsid w:val="00BF13BF"/>
    <w:rsid w:val="00BF5F57"/>
    <w:rsid w:val="00BF6B98"/>
    <w:rsid w:val="00BF7940"/>
    <w:rsid w:val="00C000A5"/>
    <w:rsid w:val="00C000FA"/>
    <w:rsid w:val="00C022AC"/>
    <w:rsid w:val="00C02EDD"/>
    <w:rsid w:val="00C02FEF"/>
    <w:rsid w:val="00C04485"/>
    <w:rsid w:val="00C078EE"/>
    <w:rsid w:val="00C12B02"/>
    <w:rsid w:val="00C1593B"/>
    <w:rsid w:val="00C16BFC"/>
    <w:rsid w:val="00C21011"/>
    <w:rsid w:val="00C2350E"/>
    <w:rsid w:val="00C2354E"/>
    <w:rsid w:val="00C333EF"/>
    <w:rsid w:val="00C33F95"/>
    <w:rsid w:val="00C34287"/>
    <w:rsid w:val="00C4123C"/>
    <w:rsid w:val="00C43769"/>
    <w:rsid w:val="00C47537"/>
    <w:rsid w:val="00C478BE"/>
    <w:rsid w:val="00C51C35"/>
    <w:rsid w:val="00C53E74"/>
    <w:rsid w:val="00C55D6B"/>
    <w:rsid w:val="00C57D89"/>
    <w:rsid w:val="00C6378A"/>
    <w:rsid w:val="00C70035"/>
    <w:rsid w:val="00C70A98"/>
    <w:rsid w:val="00C7161D"/>
    <w:rsid w:val="00C765BB"/>
    <w:rsid w:val="00C80BCD"/>
    <w:rsid w:val="00C90D06"/>
    <w:rsid w:val="00C9429E"/>
    <w:rsid w:val="00C95076"/>
    <w:rsid w:val="00CA128E"/>
    <w:rsid w:val="00CA2D7F"/>
    <w:rsid w:val="00CA3B1A"/>
    <w:rsid w:val="00CA3BAE"/>
    <w:rsid w:val="00CA48AF"/>
    <w:rsid w:val="00CB48D7"/>
    <w:rsid w:val="00CB5621"/>
    <w:rsid w:val="00CB5ED3"/>
    <w:rsid w:val="00CD209B"/>
    <w:rsid w:val="00CD46C1"/>
    <w:rsid w:val="00CF7B93"/>
    <w:rsid w:val="00D0352E"/>
    <w:rsid w:val="00D05B05"/>
    <w:rsid w:val="00D077A3"/>
    <w:rsid w:val="00D16642"/>
    <w:rsid w:val="00D16FBF"/>
    <w:rsid w:val="00D27DD7"/>
    <w:rsid w:val="00D32087"/>
    <w:rsid w:val="00D328FD"/>
    <w:rsid w:val="00D344C4"/>
    <w:rsid w:val="00D3652A"/>
    <w:rsid w:val="00D36D29"/>
    <w:rsid w:val="00D40EFC"/>
    <w:rsid w:val="00D41AE5"/>
    <w:rsid w:val="00D45F10"/>
    <w:rsid w:val="00D517A1"/>
    <w:rsid w:val="00D5488B"/>
    <w:rsid w:val="00D57599"/>
    <w:rsid w:val="00D63EE8"/>
    <w:rsid w:val="00D64091"/>
    <w:rsid w:val="00D67AB6"/>
    <w:rsid w:val="00D7195E"/>
    <w:rsid w:val="00D75AFF"/>
    <w:rsid w:val="00D77A4E"/>
    <w:rsid w:val="00D81136"/>
    <w:rsid w:val="00D84682"/>
    <w:rsid w:val="00D861F2"/>
    <w:rsid w:val="00D87583"/>
    <w:rsid w:val="00D93B6D"/>
    <w:rsid w:val="00DA4164"/>
    <w:rsid w:val="00DB472A"/>
    <w:rsid w:val="00DC07B1"/>
    <w:rsid w:val="00DC4DB3"/>
    <w:rsid w:val="00DC567C"/>
    <w:rsid w:val="00DC6F57"/>
    <w:rsid w:val="00DD03D7"/>
    <w:rsid w:val="00DD239B"/>
    <w:rsid w:val="00DD48B2"/>
    <w:rsid w:val="00DE7ACD"/>
    <w:rsid w:val="00DF382E"/>
    <w:rsid w:val="00DF382F"/>
    <w:rsid w:val="00DF4384"/>
    <w:rsid w:val="00DF6BB5"/>
    <w:rsid w:val="00DF6D6C"/>
    <w:rsid w:val="00DF6E63"/>
    <w:rsid w:val="00E01E23"/>
    <w:rsid w:val="00E02439"/>
    <w:rsid w:val="00E034A5"/>
    <w:rsid w:val="00E03BF2"/>
    <w:rsid w:val="00E04788"/>
    <w:rsid w:val="00E052A9"/>
    <w:rsid w:val="00E05807"/>
    <w:rsid w:val="00E11337"/>
    <w:rsid w:val="00E135B6"/>
    <w:rsid w:val="00E14707"/>
    <w:rsid w:val="00E14782"/>
    <w:rsid w:val="00E15BA4"/>
    <w:rsid w:val="00E17289"/>
    <w:rsid w:val="00E2143B"/>
    <w:rsid w:val="00E23FC5"/>
    <w:rsid w:val="00E374DA"/>
    <w:rsid w:val="00E421E7"/>
    <w:rsid w:val="00E446E2"/>
    <w:rsid w:val="00E63734"/>
    <w:rsid w:val="00E63CFA"/>
    <w:rsid w:val="00E73622"/>
    <w:rsid w:val="00E87C71"/>
    <w:rsid w:val="00E94746"/>
    <w:rsid w:val="00E95FB6"/>
    <w:rsid w:val="00EA04E5"/>
    <w:rsid w:val="00EA23C9"/>
    <w:rsid w:val="00EA40ED"/>
    <w:rsid w:val="00EA4126"/>
    <w:rsid w:val="00EA68C3"/>
    <w:rsid w:val="00EB373A"/>
    <w:rsid w:val="00EB5CCD"/>
    <w:rsid w:val="00EC6C9C"/>
    <w:rsid w:val="00ED1ECE"/>
    <w:rsid w:val="00ED325E"/>
    <w:rsid w:val="00ED3D1B"/>
    <w:rsid w:val="00ED76AD"/>
    <w:rsid w:val="00ED7F22"/>
    <w:rsid w:val="00ED7FA2"/>
    <w:rsid w:val="00EF3BDF"/>
    <w:rsid w:val="00EF575E"/>
    <w:rsid w:val="00EF59A5"/>
    <w:rsid w:val="00F13161"/>
    <w:rsid w:val="00F14F56"/>
    <w:rsid w:val="00F15EF4"/>
    <w:rsid w:val="00F16392"/>
    <w:rsid w:val="00F165D4"/>
    <w:rsid w:val="00F21035"/>
    <w:rsid w:val="00F2139F"/>
    <w:rsid w:val="00F33FF4"/>
    <w:rsid w:val="00F36817"/>
    <w:rsid w:val="00F428F4"/>
    <w:rsid w:val="00F43B70"/>
    <w:rsid w:val="00F456D0"/>
    <w:rsid w:val="00F50660"/>
    <w:rsid w:val="00F51D06"/>
    <w:rsid w:val="00F52A72"/>
    <w:rsid w:val="00F53507"/>
    <w:rsid w:val="00F60CE6"/>
    <w:rsid w:val="00F617EE"/>
    <w:rsid w:val="00F71BB1"/>
    <w:rsid w:val="00F76FEE"/>
    <w:rsid w:val="00F77D91"/>
    <w:rsid w:val="00F77ED6"/>
    <w:rsid w:val="00F82D4F"/>
    <w:rsid w:val="00F83845"/>
    <w:rsid w:val="00F84956"/>
    <w:rsid w:val="00F9080B"/>
    <w:rsid w:val="00F94404"/>
    <w:rsid w:val="00F94A95"/>
    <w:rsid w:val="00FA1984"/>
    <w:rsid w:val="00FA65E7"/>
    <w:rsid w:val="00FB62E6"/>
    <w:rsid w:val="00FB67B4"/>
    <w:rsid w:val="00FC0061"/>
    <w:rsid w:val="00FD2802"/>
    <w:rsid w:val="00FD40AA"/>
    <w:rsid w:val="00FD61A5"/>
    <w:rsid w:val="00FD7AD8"/>
    <w:rsid w:val="00FE7EA2"/>
    <w:rsid w:val="00FF08ED"/>
    <w:rsid w:val="00FF5F61"/>
    <w:rsid w:val="00FF6608"/>
    <w:rsid w:val="01594A2B"/>
    <w:rsid w:val="01FF2CDC"/>
    <w:rsid w:val="024D1C58"/>
    <w:rsid w:val="038E3F9C"/>
    <w:rsid w:val="03AB1ADD"/>
    <w:rsid w:val="04BD2A49"/>
    <w:rsid w:val="06B27B90"/>
    <w:rsid w:val="06E5376F"/>
    <w:rsid w:val="08942286"/>
    <w:rsid w:val="09781470"/>
    <w:rsid w:val="09A20713"/>
    <w:rsid w:val="09D93B41"/>
    <w:rsid w:val="0B7933E4"/>
    <w:rsid w:val="0F0A5556"/>
    <w:rsid w:val="18F344A9"/>
    <w:rsid w:val="193D21B8"/>
    <w:rsid w:val="199714F8"/>
    <w:rsid w:val="1A013AE4"/>
    <w:rsid w:val="1B0445A9"/>
    <w:rsid w:val="1B3A6850"/>
    <w:rsid w:val="1C483F59"/>
    <w:rsid w:val="1D0D3703"/>
    <w:rsid w:val="1D1F5645"/>
    <w:rsid w:val="1D4A0599"/>
    <w:rsid w:val="1DF84BE0"/>
    <w:rsid w:val="20B83295"/>
    <w:rsid w:val="20CE4DF6"/>
    <w:rsid w:val="234972F4"/>
    <w:rsid w:val="26EB1181"/>
    <w:rsid w:val="2BD72320"/>
    <w:rsid w:val="2CD90495"/>
    <w:rsid w:val="328B00AA"/>
    <w:rsid w:val="32AD4146"/>
    <w:rsid w:val="33334686"/>
    <w:rsid w:val="33730208"/>
    <w:rsid w:val="33B83EDA"/>
    <w:rsid w:val="359F7D93"/>
    <w:rsid w:val="36510189"/>
    <w:rsid w:val="370E5B5B"/>
    <w:rsid w:val="38133296"/>
    <w:rsid w:val="38D0174E"/>
    <w:rsid w:val="3BFE46AD"/>
    <w:rsid w:val="3F294615"/>
    <w:rsid w:val="3FAF65DB"/>
    <w:rsid w:val="3FCF6650"/>
    <w:rsid w:val="43334F6A"/>
    <w:rsid w:val="436627F9"/>
    <w:rsid w:val="452F6B01"/>
    <w:rsid w:val="45C61A7E"/>
    <w:rsid w:val="45F24C35"/>
    <w:rsid w:val="460D45BA"/>
    <w:rsid w:val="470C40E0"/>
    <w:rsid w:val="475E4538"/>
    <w:rsid w:val="4821613C"/>
    <w:rsid w:val="4A3E4019"/>
    <w:rsid w:val="4C371810"/>
    <w:rsid w:val="4DE75786"/>
    <w:rsid w:val="4EBA7E34"/>
    <w:rsid w:val="4ED87E10"/>
    <w:rsid w:val="4F8A79B4"/>
    <w:rsid w:val="4FFC6339"/>
    <w:rsid w:val="50BA17F2"/>
    <w:rsid w:val="548E5C92"/>
    <w:rsid w:val="55A26C90"/>
    <w:rsid w:val="55E711DA"/>
    <w:rsid w:val="5672014A"/>
    <w:rsid w:val="599F5DE7"/>
    <w:rsid w:val="5A79108C"/>
    <w:rsid w:val="5CAF773D"/>
    <w:rsid w:val="5EB855B3"/>
    <w:rsid w:val="5F1B3D02"/>
    <w:rsid w:val="61165D93"/>
    <w:rsid w:val="61AE4941"/>
    <w:rsid w:val="63C32AD6"/>
    <w:rsid w:val="63DF4DDD"/>
    <w:rsid w:val="657878A7"/>
    <w:rsid w:val="670B1157"/>
    <w:rsid w:val="67F061E3"/>
    <w:rsid w:val="68C46BAC"/>
    <w:rsid w:val="68D71927"/>
    <w:rsid w:val="693E6F2D"/>
    <w:rsid w:val="6A2813CC"/>
    <w:rsid w:val="6B185EB7"/>
    <w:rsid w:val="6C517198"/>
    <w:rsid w:val="6DA52019"/>
    <w:rsid w:val="6E2B347E"/>
    <w:rsid w:val="6EE623D3"/>
    <w:rsid w:val="70D45867"/>
    <w:rsid w:val="73DB5089"/>
    <w:rsid w:val="73E26BA2"/>
    <w:rsid w:val="741B7836"/>
    <w:rsid w:val="771B6F4E"/>
    <w:rsid w:val="78D152BA"/>
    <w:rsid w:val="7AEA41C0"/>
    <w:rsid w:val="7C3D2E87"/>
    <w:rsid w:val="7CED7D1E"/>
    <w:rsid w:val="7ED55DEC"/>
    <w:rsid w:val="7F404100"/>
    <w:rsid w:val="7F8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50" w:beforeLines="50" w:after="120" w:line="240" w:lineRule="auto"/>
      <w:outlineLvl w:val="0"/>
    </w:pPr>
    <w:rPr>
      <w:rFonts w:ascii="Times New Roman" w:hAnsi="Times New Roman" w:eastAsiaTheme="minorEastAsia"/>
      <w:b/>
      <w:bCs/>
      <w:kern w:val="36"/>
      <w:sz w:val="30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120" w:after="120" w:line="240" w:lineRule="auto"/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ascii="Times New Roman" w:hAnsi="Times New Roman"/>
      <w:b/>
      <w:bCs/>
      <w:sz w:val="24"/>
      <w:szCs w:val="24"/>
    </w:rPr>
  </w:style>
  <w:style w:type="paragraph" w:styleId="5">
    <w:name w:val="heading 4"/>
    <w:basedOn w:val="1"/>
    <w:next w:val="1"/>
    <w:link w:val="22"/>
    <w:qFormat/>
    <w:uiPriority w:val="9"/>
    <w:pPr>
      <w:spacing w:before="50" w:beforeLines="50" w:after="50" w:afterLines="50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32"/>
    <w:qFormat/>
    <w:uiPriority w:val="99"/>
    <w:pPr>
      <w:widowControl w:val="0"/>
      <w:autoSpaceDE w:val="0"/>
      <w:autoSpaceDN w:val="0"/>
      <w:adjustRightInd w:val="0"/>
      <w:spacing w:after="0" w:line="240" w:lineRule="auto"/>
      <w:ind w:left="120"/>
    </w:pPr>
    <w:rPr>
      <w:rFonts w:ascii="华文宋体" w:hAnsi="Times New Roman" w:eastAsia="华文宋体" w:cs="华文宋体"/>
      <w:sz w:val="28"/>
      <w:szCs w:val="28"/>
    </w:rPr>
  </w:style>
  <w:style w:type="paragraph" w:styleId="8">
    <w:name w:val="HTML Address"/>
    <w:basedOn w:val="1"/>
    <w:link w:val="24"/>
    <w:semiHidden/>
    <w:unhideWhenUsed/>
    <w:qFormat/>
    <w:uiPriority w:val="99"/>
    <w:rPr>
      <w:rFonts w:ascii="宋体" w:hAnsi="宋体" w:cs="宋体"/>
      <w:i/>
      <w:iCs/>
      <w:sz w:val="24"/>
      <w:szCs w:val="24"/>
    </w:rPr>
  </w:style>
  <w:style w:type="paragraph" w:styleId="9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320"/>
        <w:tab w:val="right" w:pos="8640"/>
      </w:tabs>
    </w:p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character" w:styleId="15">
    <w:name w:val="FollowedHyperlink"/>
    <w:basedOn w:val="1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TML Typewriter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4"/>
    <w:link w:val="2"/>
    <w:qFormat/>
    <w:uiPriority w:val="9"/>
    <w:rPr>
      <w:rFonts w:ascii="Times New Roman" w:hAnsi="Times New Roman" w:eastAsiaTheme="minorEastAsia" w:cstheme="minorBidi"/>
      <w:b/>
      <w:bCs/>
      <w:kern w:val="36"/>
      <w:sz w:val="30"/>
      <w:szCs w:val="22"/>
    </w:rPr>
  </w:style>
  <w:style w:type="character" w:customStyle="1" w:styleId="20">
    <w:name w:val="页眉 字符"/>
    <w:basedOn w:val="14"/>
    <w:link w:val="11"/>
    <w:qFormat/>
    <w:uiPriority w:val="99"/>
  </w:style>
  <w:style w:type="character" w:customStyle="1" w:styleId="21">
    <w:name w:val="页脚 字符"/>
    <w:basedOn w:val="14"/>
    <w:link w:val="10"/>
    <w:qFormat/>
    <w:uiPriority w:val="99"/>
  </w:style>
  <w:style w:type="character" w:customStyle="1" w:styleId="22">
    <w:name w:val="标题 4 字符"/>
    <w:basedOn w:val="14"/>
    <w:link w:val="5"/>
    <w:qFormat/>
    <w:uiPriority w:val="9"/>
    <w:rPr>
      <w:rFonts w:ascii="Times New Roman" w:hAnsi="Times New Roman" w:cstheme="minorBidi"/>
      <w:b/>
      <w:bCs/>
      <w:sz w:val="24"/>
      <w:szCs w:val="24"/>
    </w:rPr>
  </w:style>
  <w:style w:type="character" w:customStyle="1" w:styleId="23">
    <w:name w:val="apple-converted-space"/>
    <w:basedOn w:val="14"/>
    <w:qFormat/>
    <w:uiPriority w:val="0"/>
  </w:style>
  <w:style w:type="character" w:customStyle="1" w:styleId="24">
    <w:name w:val="HTML 地址 字符"/>
    <w:basedOn w:val="14"/>
    <w:link w:val="8"/>
    <w:semiHidden/>
    <w:qFormat/>
    <w:uiPriority w:val="99"/>
    <w:rPr>
      <w:rFonts w:ascii="宋体" w:hAnsi="宋体" w:cs="宋体"/>
      <w:i/>
      <w:iCs/>
      <w:sz w:val="24"/>
      <w:szCs w:val="24"/>
    </w:rPr>
  </w:style>
  <w:style w:type="character" w:customStyle="1" w:styleId="25">
    <w:name w:val="批注框文本 字符"/>
    <w:basedOn w:val="14"/>
    <w:link w:val="9"/>
    <w:semiHidden/>
    <w:qFormat/>
    <w:uiPriority w:val="99"/>
    <w:rPr>
      <w:sz w:val="18"/>
      <w:szCs w:val="18"/>
    </w:rPr>
  </w:style>
  <w:style w:type="character" w:customStyle="1" w:styleId="26">
    <w:name w:val="标题 3 字符"/>
    <w:basedOn w:val="14"/>
    <w:link w:val="4"/>
    <w:qFormat/>
    <w:uiPriority w:val="9"/>
    <w:rPr>
      <w:rFonts w:ascii="Times New Roman" w:hAnsi="Times New Roman" w:cstheme="minorBidi"/>
      <w:b/>
      <w:bCs/>
      <w:sz w:val="24"/>
      <w:szCs w:val="24"/>
    </w:rPr>
  </w:style>
  <w:style w:type="character" w:customStyle="1" w:styleId="27">
    <w:name w:val="mw-headline"/>
    <w:basedOn w:val="14"/>
    <w:qFormat/>
    <w:uiPriority w:val="0"/>
  </w:style>
  <w:style w:type="character" w:customStyle="1" w:styleId="28">
    <w:name w:val="标题 2 字符"/>
    <w:basedOn w:val="14"/>
    <w:link w:val="3"/>
    <w:qFormat/>
    <w:uiPriority w:val="9"/>
    <w:rPr>
      <w:rFonts w:ascii="Times New Roman" w:hAnsi="Times New Roman" w:cstheme="majorBidi"/>
      <w:b/>
      <w:bCs/>
      <w:sz w:val="28"/>
      <w:szCs w:val="32"/>
    </w:rPr>
  </w:style>
  <w:style w:type="character" w:customStyle="1" w:styleId="29">
    <w:name w:val="addmd"/>
    <w:basedOn w:val="14"/>
    <w:qFormat/>
    <w:uiPriority w:val="0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programlistingindent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32">
    <w:name w:val="正文文本 字符"/>
    <w:basedOn w:val="14"/>
    <w:link w:val="7"/>
    <w:qFormat/>
    <w:uiPriority w:val="99"/>
    <w:rPr>
      <w:rFonts w:ascii="华文宋体" w:hAnsi="Times New Roman" w:eastAsia="华文宋体" w:cs="华文宋体"/>
      <w:sz w:val="28"/>
      <w:szCs w:val="28"/>
    </w:rPr>
  </w:style>
  <w:style w:type="paragraph" w:customStyle="1" w:styleId="33">
    <w:name w:val="JF_Cambria"/>
    <w:basedOn w:val="1"/>
    <w:link w:val="34"/>
    <w:qFormat/>
    <w:uiPriority w:val="0"/>
    <w:pPr>
      <w:spacing w:after="120"/>
    </w:pPr>
    <w:rPr>
      <w:rFonts w:ascii="Cambria Math" w:hAnsi="Cambria Math"/>
      <w:sz w:val="24"/>
      <w:szCs w:val="24"/>
    </w:rPr>
  </w:style>
  <w:style w:type="character" w:customStyle="1" w:styleId="34">
    <w:name w:val="JF_Cambria Char"/>
    <w:basedOn w:val="14"/>
    <w:link w:val="33"/>
    <w:qFormat/>
    <w:uiPriority w:val="0"/>
    <w:rPr>
      <w:rFonts w:ascii="Cambria Math" w:hAnsi="Cambria Math"/>
      <w:sz w:val="24"/>
      <w:szCs w:val="24"/>
    </w:rPr>
  </w:style>
  <w:style w:type="paragraph" w:customStyle="1" w:styleId="35">
    <w:name w:val="标题1."/>
    <w:basedOn w:val="2"/>
    <w:link w:val="36"/>
    <w:qFormat/>
    <w:uiPriority w:val="0"/>
    <w:pPr>
      <w:numPr>
        <w:ilvl w:val="0"/>
        <w:numId w:val="1"/>
      </w:numPr>
    </w:pPr>
    <w:rPr>
      <w:rFonts w:cs="Times New Roman"/>
    </w:rPr>
  </w:style>
  <w:style w:type="character" w:customStyle="1" w:styleId="36">
    <w:name w:val="标题1. Char"/>
    <w:basedOn w:val="19"/>
    <w:link w:val="35"/>
    <w:qFormat/>
    <w:uiPriority w:val="0"/>
    <w:rPr>
      <w:rFonts w:asciiTheme="majorHAnsi" w:hAnsiTheme="majorHAnsi" w:eastAsiaTheme="minorEastAsia" w:cstheme="minorBidi"/>
      <w:kern w:val="36"/>
      <w:sz w:val="28"/>
      <w:szCs w:val="22"/>
    </w:rPr>
  </w:style>
  <w:style w:type="paragraph" w:customStyle="1" w:styleId="37">
    <w:name w:val="标题3.1.1."/>
    <w:basedOn w:val="4"/>
    <w:link w:val="38"/>
    <w:qFormat/>
    <w:uiPriority w:val="0"/>
    <w:pPr>
      <w:numPr>
        <w:ilvl w:val="2"/>
        <w:numId w:val="1"/>
      </w:numPr>
    </w:pPr>
    <w:rPr>
      <w:rFonts w:cs="Times New Roman"/>
    </w:rPr>
  </w:style>
  <w:style w:type="character" w:customStyle="1" w:styleId="38">
    <w:name w:val="标题3.1.1. Char"/>
    <w:basedOn w:val="26"/>
    <w:link w:val="37"/>
    <w:qFormat/>
    <w:uiPriority w:val="0"/>
    <w:rPr>
      <w:rFonts w:ascii="Times New Roman" w:hAnsi="Times New Roman" w:cstheme="minorBidi"/>
      <w:sz w:val="24"/>
      <w:szCs w:val="24"/>
    </w:rPr>
  </w:style>
  <w:style w:type="paragraph" w:customStyle="1" w:styleId="39">
    <w:name w:val="标题2.1"/>
    <w:basedOn w:val="1"/>
    <w:link w:val="40"/>
    <w:qFormat/>
    <w:uiPriority w:val="0"/>
    <w:pPr>
      <w:keepNext/>
      <w:keepLines/>
      <w:numPr>
        <w:ilvl w:val="1"/>
        <w:numId w:val="2"/>
      </w:numPr>
      <w:spacing w:before="120" w:after="120" w:line="240" w:lineRule="auto"/>
      <w:ind w:left="426" w:hanging="426"/>
      <w:outlineLvl w:val="1"/>
    </w:pPr>
    <w:rPr>
      <w:rFonts w:asciiTheme="majorHAnsi" w:hAnsiTheme="majorHAnsi" w:eastAsiaTheme="minorEastAsia" w:cstheme="majorBidi"/>
      <w:b/>
      <w:bCs/>
      <w:sz w:val="24"/>
      <w:szCs w:val="32"/>
    </w:rPr>
  </w:style>
  <w:style w:type="character" w:customStyle="1" w:styleId="40">
    <w:name w:val="标题2.1 Char"/>
    <w:basedOn w:val="38"/>
    <w:link w:val="39"/>
    <w:qFormat/>
    <w:uiPriority w:val="0"/>
    <w:rPr>
      <w:rFonts w:asciiTheme="majorHAnsi" w:hAnsiTheme="majorHAnsi" w:eastAsiaTheme="minorEastAsia" w:cstheme="majorBidi"/>
      <w:sz w:val="24"/>
      <w:szCs w:val="32"/>
    </w:rPr>
  </w:style>
  <w:style w:type="paragraph" w:customStyle="1" w:styleId="41">
    <w:name w:val="JF_正文"/>
    <w:link w:val="42"/>
    <w:qFormat/>
    <w:uiPriority w:val="0"/>
    <w:pPr>
      <w:spacing w:after="50" w:afterLines="50" w:line="264" w:lineRule="auto"/>
      <w:ind w:firstLine="200" w:firstLineChars="20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42">
    <w:name w:val="JF_正文 Char"/>
    <w:basedOn w:val="34"/>
    <w:link w:val="41"/>
    <w:qFormat/>
    <w:uiPriority w:val="0"/>
    <w:rPr>
      <w:rFonts w:ascii="Times New Roman" w:hAnsi="Times New Roman"/>
      <w:sz w:val="24"/>
      <w:szCs w:val="24"/>
    </w:rPr>
  </w:style>
  <w:style w:type="paragraph" w:customStyle="1" w:styleId="43">
    <w:name w:val="JF_正文无缩进"/>
    <w:basedOn w:val="41"/>
    <w:link w:val="44"/>
    <w:qFormat/>
    <w:uiPriority w:val="0"/>
    <w:pPr>
      <w:ind w:firstLine="0" w:firstLineChars="0"/>
    </w:pPr>
  </w:style>
  <w:style w:type="character" w:customStyle="1" w:styleId="44">
    <w:name w:val="JF_正文无缩进 Char"/>
    <w:basedOn w:val="42"/>
    <w:link w:val="43"/>
    <w:qFormat/>
    <w:uiPriority w:val="0"/>
    <w:rPr>
      <w:rFonts w:ascii="Times New Roman" w:hAnsi="Times New Roman"/>
      <w:sz w:val="24"/>
      <w:szCs w:val="24"/>
    </w:rPr>
  </w:style>
  <w:style w:type="character" w:customStyle="1" w:styleId="45">
    <w:name w:val="标题 5 字符"/>
    <w:basedOn w:val="14"/>
    <w:link w:val="6"/>
    <w:qFormat/>
    <w:uiPriority w:val="9"/>
    <w:rPr>
      <w:b/>
      <w:bCs/>
      <w:sz w:val="28"/>
      <w:szCs w:val="28"/>
    </w:rPr>
  </w:style>
  <w:style w:type="paragraph" w:customStyle="1" w:styleId="46">
    <w:name w:val="JF_图标标题"/>
    <w:link w:val="47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customStyle="1" w:styleId="47">
    <w:name w:val="JF_图标标题 Char"/>
    <w:basedOn w:val="44"/>
    <w:link w:val="46"/>
    <w:qFormat/>
    <w:uiPriority w:val="0"/>
    <w:rPr>
      <w:rFonts w:ascii="Times New Roman" w:hAnsi="Times New Roman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Java\jjj_doc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jjj_docum.dotx</Template>
  <Pages>1</Pages>
  <Words>69</Words>
  <Characters>396</Characters>
  <Lines>3</Lines>
  <Paragraphs>1</Paragraphs>
  <TotalTime>54</TotalTime>
  <ScaleCrop>false</ScaleCrop>
  <LinksUpToDate>false</LinksUpToDate>
  <CharactersWithSpaces>464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2016-04-01T14:21:00Z</dcterms:created>
  <dc:creator>a</dc:creator>
  <cp:lastModifiedBy>问丝</cp:lastModifiedBy>
  <dcterms:modified xsi:type="dcterms:W3CDTF">2021-12-08T01:57:25Z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985FA1FD8A784122A294D9D8E0668EE4</vt:lpwstr>
  </property>
</Properties>
</file>